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71950183" w:displacedByCustomXml="next"/>
    <w:bookmarkStart w:id="1" w:name="_Toc371950207" w:displacedByCustomXml="next"/>
    <w:bookmarkStart w:id="2" w:name="_Toc370824272" w:displacedByCustomXml="next"/>
    <w:bookmarkStart w:id="3" w:name="_Toc371339721" w:displacedByCustomXml="next"/>
    <w:bookmarkStart w:id="4" w:name="_Toc371339741" w:displacedByCustomXml="next"/>
    <w:bookmarkStart w:id="5" w:name="_Toc371341076" w:displacedByCustomXml="next"/>
    <w:bookmarkStart w:id="6" w:name="_Toc371341080" w:displacedByCustomXml="next"/>
    <w:bookmarkStart w:id="7" w:name="_Toc371341322" w:displacedByCustomXml="next"/>
    <w:bookmarkStart w:id="8" w:name="_Toc371341359" w:displacedByCustomXml="next"/>
    <w:bookmarkStart w:id="9" w:name="_Toc371341437" w:displacedByCustomXml="next"/>
    <w:bookmarkStart w:id="10" w:name="_Toc371341456" w:displacedByCustomXml="next"/>
    <w:bookmarkStart w:id="11" w:name="_Toc371341460" w:displacedByCustomXml="next"/>
    <w:bookmarkStart w:id="12" w:name="_Toc371341638" w:displacedByCustomXml="next"/>
    <w:bookmarkStart w:id="13" w:name="_Toc371341642" w:displacedByCustomXml="next"/>
    <w:bookmarkStart w:id="14" w:name="_Toc371344428" w:displacedByCustomXml="next"/>
    <w:bookmarkStart w:id="15" w:name="_Toc371942359" w:displacedByCustomXml="next"/>
    <w:bookmarkStart w:id="16" w:name="_Toc371942619" w:displacedByCustomXml="next"/>
    <w:bookmarkStart w:id="17" w:name="_Toc372627375" w:displacedByCustomXml="next"/>
    <w:bookmarkStart w:id="18" w:name="_Toc372627410" w:displacedByCustomXml="next"/>
    <w:sdt>
      <w:sdtPr>
        <w:id w:val="1556895506"/>
        <w:docPartObj>
          <w:docPartGallery w:val="Cover Pages"/>
          <w:docPartUnique/>
        </w:docPartObj>
      </w:sdtPr>
      <w:sdtEndPr>
        <w:rPr>
          <w:highlight w:val="yellow"/>
        </w:rPr>
      </w:sdtEndPr>
      <w:sdtContent>
        <w:p w:rsidR="005C581C" w:rsidRDefault="005C581C"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7423FBAB" wp14:editId="237AB82C">
                    <wp:simplePos x="0" y="0"/>
                    <wp:positionH relativeFrom="leftMargin">
                      <wp:posOffset>0</wp:posOffset>
                    </wp:positionH>
                    <wp:positionV relativeFrom="bottomMargin">
                      <wp:posOffset>-241300</wp:posOffset>
                    </wp:positionV>
                    <wp:extent cx="7261200" cy="896400"/>
                    <wp:effectExtent l="0" t="0" r="0" b="0"/>
                    <wp:wrapNone/>
                    <wp:docPr id="7" name="Rechtec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61200" cy="896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128961" id="Rechteck 7" o:spid="_x0000_s1026" style="position:absolute;margin-left:0;margin-top:-19pt;width:571.75pt;height:70.6pt;z-index:25164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" fillcolor="white [3212]" stroked="f" strokeweight="2pt">
                    <w10:wrap anchorx="margin" anchory="margin"/>
                  </v:rect>
                </w:pict>
              </mc:Fallback>
            </mc:AlternateContent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68480" behindDoc="0" locked="0" layoutInCell="1" allowOverlap="1" wp14:anchorId="35F83CF0" wp14:editId="0F468B92">
                <wp:simplePos x="0" y="0"/>
                <wp:positionH relativeFrom="leftMargin">
                  <wp:posOffset>756285</wp:posOffset>
                </wp:positionH>
                <wp:positionV relativeFrom="bottomMargin">
                  <wp:posOffset>-323850</wp:posOffset>
                </wp:positionV>
                <wp:extent cx="1814400" cy="698400"/>
                <wp:effectExtent l="0" t="0" r="0" b="6985"/>
                <wp:wrapNone/>
                <wp:docPr id="8" name="Grafik 8" descr="D:\Users\estumi\Desktop\Space_Squares6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ers\estumi\Desktop\Space_Squares6-3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375" t="40000" b="38461"/>
                        <a:stretch/>
                      </pic:blipFill>
                      <pic:spPr bwMode="auto">
                        <a:xfrm>
                          <a:off x="0" y="0"/>
                          <a:ext cx="1814400" cy="69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71552" behindDoc="0" locked="0" layoutInCell="1" allowOverlap="1" wp14:anchorId="2065255A" wp14:editId="6356A1D8">
                <wp:simplePos x="0" y="0"/>
                <wp:positionH relativeFrom="rightMargin">
                  <wp:posOffset>-4199255</wp:posOffset>
                </wp:positionH>
                <wp:positionV relativeFrom="bottomMargin">
                  <wp:posOffset>-6058535</wp:posOffset>
                </wp:positionV>
                <wp:extent cx="8474075" cy="11948160"/>
                <wp:effectExtent l="0" t="0" r="3175" b="0"/>
                <wp:wrapNone/>
                <wp:docPr id="6" name="Grafik 6" descr="D:\Users\estumi\Desktop\Space_Squares5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Users\estumi\Desktop\Space_Squares5-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03"/>
                        <a:stretch/>
                      </pic:blipFill>
                      <pic:spPr bwMode="auto">
                        <a:xfrm>
                          <a:off x="0" y="0"/>
                          <a:ext cx="8474075" cy="1194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D8BC57F" wp14:editId="46244D70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2615565</wp:posOffset>
                    </wp:positionV>
                    <wp:extent cx="5172075" cy="405130"/>
                    <wp:effectExtent l="0" t="0" r="0" b="0"/>
                    <wp:wrapNone/>
                    <wp:docPr id="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36DEF" w:rsidRPr="00336DEF" w:rsidRDefault="00A521D2" w:rsidP="00336DEF">
                                <w:r w:rsidRPr="00A521D2">
                                  <w:rPr>
                                    <w:sz w:val="32"/>
                                  </w:rPr>
                                  <w:t xml:space="preserve">Projektteam: </w:t>
                                </w:r>
                                <w:proofErr w:type="spellStart"/>
                                <w:r w:rsidR="00DA2122">
                                  <w:rPr>
                                    <w:sz w:val="32"/>
                                  </w:rPr>
                                  <w:t>Tabinas</w:t>
                                </w:r>
                                <w:proofErr w:type="spellEnd"/>
                                <w:r w:rsidR="00DA2122">
                                  <w:rPr>
                                    <w:sz w:val="32"/>
                                  </w:rPr>
                                  <w:t xml:space="preserve"> Kenan,</w:t>
                                </w:r>
                                <w:r w:rsidR="00B717F7">
                                  <w:rPr>
                                    <w:sz w:val="32"/>
                                  </w:rPr>
                                  <w:t xml:space="preserve"> </w:t>
                                </w:r>
                                <w:r w:rsidR="00DA2122">
                                  <w:rPr>
                                    <w:sz w:val="32"/>
                                  </w:rPr>
                                  <w:t>Philip Rippstein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8BC5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.95pt;margin-top:205.95pt;width:407.2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" filled="f" stroked="f">
                    <v:textbox>
                      <w:txbxContent>
                        <w:p w:rsidR="00336DEF" w:rsidRPr="00336DEF" w:rsidRDefault="00A521D2" w:rsidP="00336DEF">
                          <w:r w:rsidRPr="00A521D2">
                            <w:rPr>
                              <w:sz w:val="32"/>
                            </w:rPr>
                            <w:t xml:space="preserve">Projektteam: </w:t>
                          </w:r>
                          <w:proofErr w:type="spellStart"/>
                          <w:r w:rsidR="00DA2122">
                            <w:rPr>
                              <w:sz w:val="32"/>
                            </w:rPr>
                            <w:t>Tabinas</w:t>
                          </w:r>
                          <w:proofErr w:type="spellEnd"/>
                          <w:r w:rsidR="00DA2122">
                            <w:rPr>
                              <w:sz w:val="32"/>
                            </w:rPr>
                            <w:t xml:space="preserve"> Kenan,</w:t>
                          </w:r>
                          <w:r w:rsidR="00B717F7">
                            <w:rPr>
                              <w:sz w:val="32"/>
                            </w:rPr>
                            <w:t xml:space="preserve"> </w:t>
                          </w:r>
                          <w:r w:rsidR="00DA2122">
                            <w:rPr>
                              <w:sz w:val="32"/>
                            </w:rPr>
                            <w:t>Philip Rippstein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BB9348" wp14:editId="2C0E29F1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2050415</wp:posOffset>
                    </wp:positionV>
                    <wp:extent cx="5172075" cy="730250"/>
                    <wp:effectExtent l="0" t="0" r="0" b="0"/>
                    <wp:wrapNone/>
                    <wp:docPr id="3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0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B03B74" w:rsidP="006C618E">
                                <w:pPr>
                                  <w:pStyle w:val="Hauptuntertitel"/>
                                  <w:ind w:left="0"/>
                                </w:pPr>
                                <w:r>
                                  <w:t>Testkonzept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BB9348" id="_x0000_s1027" type="#_x0000_t202" style="position:absolute;margin-left:-.7pt;margin-top:161.45pt;width:407.25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" filled="f" stroked="f">
                    <v:textbox>
                      <w:txbxContent>
                        <w:p w:rsidR="005C581C" w:rsidRPr="00603806" w:rsidRDefault="00B03B74" w:rsidP="006C618E">
                          <w:pPr>
                            <w:pStyle w:val="Hauptuntertitel"/>
                            <w:ind w:left="0"/>
                          </w:pPr>
                          <w:r>
                            <w:t>Testkonzept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6BD4E6" wp14:editId="61D346EE">
                    <wp:simplePos x="0" y="0"/>
                    <wp:positionH relativeFrom="column">
                      <wp:posOffset>-13970</wp:posOffset>
                    </wp:positionH>
                    <wp:positionV relativeFrom="paragraph">
                      <wp:posOffset>1524744</wp:posOffset>
                    </wp:positionV>
                    <wp:extent cx="5172075" cy="733425"/>
                    <wp:effectExtent l="0" t="0" r="0" b="0"/>
                    <wp:wrapNone/>
                    <wp:docPr id="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3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DA2122" w:rsidP="006C618E">
                                <w:pPr>
                                  <w:pStyle w:val="Haupttitel"/>
                                </w:pPr>
                                <w:r>
                                  <w:t>Definition of Dank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6BD4E6" id="_x0000_s1028" type="#_x0000_t202" style="position:absolute;margin-left:-1.1pt;margin-top:120.05pt;width:407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" filled="f" stroked="f">
                    <v:textbox>
                      <w:txbxContent>
                        <w:p w:rsidR="005C581C" w:rsidRPr="00603806" w:rsidRDefault="00DA2122" w:rsidP="006C618E">
                          <w:pPr>
                            <w:pStyle w:val="Haupttitel"/>
                          </w:pPr>
                          <w:r>
                            <w:t>Definition of Dank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</w:p>
        <w:p w:rsidR="00F820C6" w:rsidRDefault="005C581C">
          <w:pPr>
            <w:spacing w:after="200"/>
            <w:rPr>
              <w:b/>
            </w:rPr>
          </w:pPr>
          <w:r>
            <w:rPr>
              <w:b/>
            </w:rPr>
            <w:br w:type="page"/>
          </w:r>
          <w:bookmarkStart w:id="19" w:name="_GoBack"/>
          <w:bookmarkEnd w:id="19"/>
        </w:p>
        <w:p w:rsidR="00A521D2" w:rsidRDefault="00A521D2" w:rsidP="00A521D2">
          <w:pPr>
            <w:pStyle w:val="berschrift1"/>
          </w:pPr>
          <w:r w:rsidRPr="00A521D2">
            <w:lastRenderedPageBreak/>
            <w:t>Testumgebung</w:t>
          </w:r>
          <w:bookmarkEnd w:id="18"/>
          <w:bookmarkEnd w:id="17"/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:rsidR="00A521D2" w:rsidRPr="00A521D2" w:rsidRDefault="00A521D2" w:rsidP="00A521D2">
          <w:pPr>
            <w:pStyle w:val="Listenabsatz"/>
            <w:numPr>
              <w:ilvl w:val="0"/>
              <w:numId w:val="37"/>
            </w:numPr>
            <w:rPr>
              <w:highlight w:val="yellow"/>
            </w:rPr>
          </w:pPr>
          <w:r w:rsidRPr="00A521D2">
            <w:rPr>
              <w:highlight w:val="yellow"/>
            </w:rPr>
            <w:t>Auf welchem Betriebssystem wird getestet?</w:t>
          </w:r>
        </w:p>
        <w:p w:rsidR="00A521D2" w:rsidRPr="00A521D2" w:rsidRDefault="00A521D2" w:rsidP="00A521D2">
          <w:pPr>
            <w:pStyle w:val="Listenabsatz"/>
            <w:numPr>
              <w:ilvl w:val="0"/>
              <w:numId w:val="37"/>
            </w:numPr>
            <w:rPr>
              <w:highlight w:val="yellow"/>
            </w:rPr>
          </w:pPr>
          <w:r w:rsidRPr="00A521D2">
            <w:rPr>
              <w:highlight w:val="yellow"/>
            </w:rPr>
            <w:t>Mit Welchem / Welchen Browsern und Versionen wird getestet?</w:t>
          </w:r>
        </w:p>
        <w:p w:rsidR="00A521D2" w:rsidRPr="00A521D2" w:rsidRDefault="00A521D2" w:rsidP="00A521D2">
          <w:pPr>
            <w:pStyle w:val="Listenabsatz"/>
            <w:numPr>
              <w:ilvl w:val="0"/>
              <w:numId w:val="37"/>
            </w:numPr>
            <w:rPr>
              <w:highlight w:val="yellow"/>
            </w:rPr>
          </w:pPr>
          <w:r w:rsidRPr="00A521D2">
            <w:rPr>
              <w:highlight w:val="yellow"/>
            </w:rPr>
            <w:t>Auf welchem Server wird die getestete Seite betrieben?</w:t>
          </w:r>
        </w:p>
        <w:p w:rsidR="00A521D2" w:rsidRPr="00A521D2" w:rsidRDefault="00A521D2" w:rsidP="00A521D2">
          <w:pPr>
            <w:pStyle w:val="Listenabsatz"/>
            <w:numPr>
              <w:ilvl w:val="1"/>
              <w:numId w:val="37"/>
            </w:numPr>
            <w:rPr>
              <w:highlight w:val="yellow"/>
            </w:rPr>
          </w:pPr>
          <w:r w:rsidRPr="00A521D2">
            <w:rPr>
              <w:highlight w:val="yellow"/>
            </w:rPr>
            <w:t>Standort</w:t>
          </w:r>
        </w:p>
        <w:p w:rsidR="00A521D2" w:rsidRPr="00A521D2" w:rsidRDefault="00A521D2" w:rsidP="00A521D2">
          <w:pPr>
            <w:pStyle w:val="Listenabsatz"/>
            <w:numPr>
              <w:ilvl w:val="1"/>
              <w:numId w:val="37"/>
            </w:numPr>
            <w:rPr>
              <w:highlight w:val="yellow"/>
            </w:rPr>
          </w:pPr>
          <w:r w:rsidRPr="00A521D2">
            <w:rPr>
              <w:highlight w:val="yellow"/>
            </w:rPr>
            <w:t>Apache Version</w:t>
          </w:r>
        </w:p>
        <w:p w:rsidR="001A3C04" w:rsidRDefault="00A521D2" w:rsidP="00A521D2">
          <w:pPr>
            <w:pStyle w:val="Listenabsatz"/>
            <w:numPr>
              <w:ilvl w:val="1"/>
              <w:numId w:val="37"/>
            </w:numPr>
            <w:rPr>
              <w:highlight w:val="yellow"/>
            </w:rPr>
          </w:pPr>
          <w:r w:rsidRPr="00A521D2">
            <w:rPr>
              <w:highlight w:val="yellow"/>
            </w:rPr>
            <w:t>PHP Version</w:t>
          </w:r>
        </w:p>
        <w:p w:rsidR="00DB7634" w:rsidRPr="00A521D2" w:rsidRDefault="001A3C04" w:rsidP="001A3C04">
          <w:pPr>
            <w:pStyle w:val="Listenabsatz"/>
            <w:numPr>
              <w:ilvl w:val="0"/>
              <w:numId w:val="37"/>
            </w:numPr>
            <w:rPr>
              <w:highlight w:val="yellow"/>
            </w:rPr>
          </w:pPr>
          <w:r>
            <w:rPr>
              <w:highlight w:val="yellow"/>
            </w:rPr>
            <w:t>Etc.</w:t>
          </w:r>
        </w:p>
      </w:sdtContent>
    </w:sdt>
    <w:p w:rsidR="00A521D2" w:rsidRDefault="00A521D2" w:rsidP="00A521D2">
      <w:pPr>
        <w:pStyle w:val="berschrift1"/>
      </w:pPr>
      <w:r>
        <w:t>Testfälle</w:t>
      </w:r>
    </w:p>
    <w:p w:rsidR="00A83C08" w:rsidRPr="00A83C08" w:rsidRDefault="00A83C08" w:rsidP="00A83C08">
      <w:r w:rsidRPr="00A83C08">
        <w:rPr>
          <w:highlight w:val="yellow"/>
        </w:rPr>
        <w:t>Mindestens 10 Testfälle müssen definiert werden. Mindestens zwei davon müssen Negativtests sein.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521D2" w:rsidTr="00A52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A521D2" w:rsidRDefault="00A521D2" w:rsidP="00A521D2">
            <w:r>
              <w:t>Abschnitt</w:t>
            </w:r>
          </w:p>
        </w:tc>
        <w:tc>
          <w:tcPr>
            <w:tcW w:w="7272" w:type="dxa"/>
          </w:tcPr>
          <w:p w:rsidR="00A521D2" w:rsidRDefault="00A521D2" w:rsidP="00A521D2">
            <w:r>
              <w:t>Inhalt</w:t>
            </w:r>
          </w:p>
        </w:tc>
      </w:tr>
      <w:tr w:rsidR="00A521D2" w:rsidRPr="00A521D2" w:rsidTr="00A521D2">
        <w:tc>
          <w:tcPr>
            <w:tcW w:w="2020" w:type="dxa"/>
          </w:tcPr>
          <w:p w:rsidR="00A521D2" w:rsidRDefault="00A521D2" w:rsidP="00A521D2">
            <w:r>
              <w:t>ID</w:t>
            </w:r>
          </w:p>
        </w:tc>
        <w:tc>
          <w:tcPr>
            <w:tcW w:w="7272" w:type="dxa"/>
          </w:tcPr>
          <w:p w:rsidR="00A521D2" w:rsidRPr="00A83C08" w:rsidRDefault="00A83C08" w:rsidP="00A521D2">
            <w:pPr>
              <w:rPr>
                <w:highlight w:val="yellow"/>
                <w:lang w:val="fr-CH"/>
              </w:rPr>
            </w:pPr>
            <w:r w:rsidRPr="00A83C08">
              <w:rPr>
                <w:noProof/>
                <w:highlight w:val="yellow"/>
                <w:lang w:val="fr-CH"/>
              </w:rPr>
              <w:t>Testfallnummer (ST = Systemtest)</w:t>
            </w:r>
          </w:p>
        </w:tc>
      </w:tr>
      <w:tr w:rsidR="00A521D2" w:rsidTr="00A521D2">
        <w:tc>
          <w:tcPr>
            <w:tcW w:w="2020" w:type="dxa"/>
          </w:tcPr>
          <w:p w:rsidR="00A521D2" w:rsidRDefault="00A521D2" w:rsidP="00A521D2">
            <w:r>
              <w:t>Anforderungen</w:t>
            </w:r>
          </w:p>
        </w:tc>
        <w:tc>
          <w:tcPr>
            <w:tcW w:w="7272" w:type="dxa"/>
          </w:tcPr>
          <w:p w:rsidR="00A521D2" w:rsidRPr="00A83C08" w:rsidRDefault="00A83C08" w:rsidP="00A521D2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Welche Anforderungen werden durch diesen Testfall abgedeckt.</w:t>
            </w:r>
          </w:p>
        </w:tc>
      </w:tr>
      <w:tr w:rsidR="00A521D2" w:rsidTr="00A521D2">
        <w:tc>
          <w:tcPr>
            <w:tcW w:w="2020" w:type="dxa"/>
          </w:tcPr>
          <w:p w:rsidR="00A521D2" w:rsidRDefault="00A521D2" w:rsidP="00A521D2">
            <w:r>
              <w:t>Vorbedingungen</w:t>
            </w:r>
          </w:p>
        </w:tc>
        <w:tc>
          <w:tcPr>
            <w:tcW w:w="7272" w:type="dxa"/>
          </w:tcPr>
          <w:p w:rsidR="00A521D2" w:rsidRPr="00A83C08" w:rsidRDefault="00A83C08" w:rsidP="00A521D2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Was muss gegeben sein, damit dieser Test durchgeführt werden kann?</w:t>
            </w:r>
          </w:p>
        </w:tc>
      </w:tr>
      <w:tr w:rsidR="00A521D2" w:rsidTr="00A521D2">
        <w:tc>
          <w:tcPr>
            <w:tcW w:w="2020" w:type="dxa"/>
          </w:tcPr>
          <w:p w:rsidR="00A521D2" w:rsidRDefault="00A521D2" w:rsidP="00A521D2">
            <w:r>
              <w:t>Ablauf</w:t>
            </w:r>
          </w:p>
        </w:tc>
        <w:tc>
          <w:tcPr>
            <w:tcW w:w="7272" w:type="dxa"/>
          </w:tcPr>
          <w:p w:rsidR="00A521D2" w:rsidRPr="00A83C08" w:rsidRDefault="00A83C08" w:rsidP="00A83C08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Welche Schritte werden bei der Durchführung des Tests durchlaufen?</w:t>
            </w:r>
          </w:p>
        </w:tc>
      </w:tr>
      <w:tr w:rsidR="00A521D2" w:rsidTr="00A521D2">
        <w:tc>
          <w:tcPr>
            <w:tcW w:w="2020" w:type="dxa"/>
          </w:tcPr>
          <w:p w:rsidR="00A521D2" w:rsidRDefault="00A521D2" w:rsidP="00A521D2">
            <w:r>
              <w:t>Erwartetes Resultat</w:t>
            </w:r>
          </w:p>
        </w:tc>
        <w:tc>
          <w:tcPr>
            <w:tcW w:w="7272" w:type="dxa"/>
          </w:tcPr>
          <w:p w:rsidR="00A521D2" w:rsidRPr="00A83C08" w:rsidRDefault="00A83C08" w:rsidP="00A521D2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Was sollte nun passiert sein?</w:t>
            </w:r>
          </w:p>
        </w:tc>
      </w:tr>
    </w:tbl>
    <w:p w:rsidR="00A521D2" w:rsidRDefault="00A521D2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521D2" w:rsidTr="00CC4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A521D2" w:rsidRDefault="00A521D2" w:rsidP="00CC42A5">
            <w:r>
              <w:t>Abschnitt</w:t>
            </w:r>
          </w:p>
        </w:tc>
        <w:tc>
          <w:tcPr>
            <w:tcW w:w="7272" w:type="dxa"/>
          </w:tcPr>
          <w:p w:rsidR="00A521D2" w:rsidRDefault="00A521D2" w:rsidP="00CC42A5">
            <w:r>
              <w:t>Inhalt</w:t>
            </w:r>
          </w:p>
        </w:tc>
      </w:tr>
      <w:tr w:rsidR="00A521D2" w:rsidRPr="00A521D2" w:rsidTr="00CC42A5">
        <w:tc>
          <w:tcPr>
            <w:tcW w:w="2020" w:type="dxa"/>
          </w:tcPr>
          <w:p w:rsidR="00A521D2" w:rsidRDefault="00A521D2" w:rsidP="00CC42A5">
            <w:r>
              <w:t>ID</w:t>
            </w:r>
          </w:p>
        </w:tc>
        <w:tc>
          <w:tcPr>
            <w:tcW w:w="7272" w:type="dxa"/>
          </w:tcPr>
          <w:p w:rsidR="00A521D2" w:rsidRPr="00A83C08" w:rsidRDefault="00A521D2" w:rsidP="00CC42A5">
            <w:pPr>
              <w:rPr>
                <w:highlight w:val="yellow"/>
                <w:lang w:val="fr-CH"/>
              </w:rPr>
            </w:pPr>
            <w:r w:rsidRPr="00A83C08">
              <w:rPr>
                <w:noProof/>
                <w:highlight w:val="yellow"/>
                <w:lang w:val="fr-CH"/>
              </w:rPr>
              <w:t>ST-01</w:t>
            </w:r>
          </w:p>
        </w:tc>
      </w:tr>
      <w:tr w:rsidR="00A521D2" w:rsidTr="00CC42A5">
        <w:tc>
          <w:tcPr>
            <w:tcW w:w="2020" w:type="dxa"/>
          </w:tcPr>
          <w:p w:rsidR="00A521D2" w:rsidRDefault="00A521D2" w:rsidP="00CC42A5">
            <w:r>
              <w:t>Anforderungen</w:t>
            </w:r>
          </w:p>
        </w:tc>
        <w:tc>
          <w:tcPr>
            <w:tcW w:w="7272" w:type="dxa"/>
          </w:tcPr>
          <w:p w:rsidR="00A521D2" w:rsidRPr="00A83C08" w:rsidRDefault="00A521D2" w:rsidP="00CC42A5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FA-01; NFA-03</w:t>
            </w:r>
          </w:p>
        </w:tc>
      </w:tr>
      <w:tr w:rsidR="00A521D2" w:rsidTr="00CC42A5">
        <w:tc>
          <w:tcPr>
            <w:tcW w:w="2020" w:type="dxa"/>
          </w:tcPr>
          <w:p w:rsidR="00A521D2" w:rsidRDefault="00A521D2" w:rsidP="00CC42A5">
            <w:r>
              <w:t>Vorbedingungen</w:t>
            </w:r>
          </w:p>
        </w:tc>
        <w:tc>
          <w:tcPr>
            <w:tcW w:w="7272" w:type="dxa"/>
          </w:tcPr>
          <w:p w:rsidR="00A521D2" w:rsidRPr="00A83C08" w:rsidRDefault="00A521D2" w:rsidP="00CC42A5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In der Datenbank existiert ein Benutzer, welcher gesperrt ist.</w:t>
            </w:r>
          </w:p>
        </w:tc>
      </w:tr>
      <w:tr w:rsidR="00A521D2" w:rsidRPr="00A521D2" w:rsidTr="00CC42A5">
        <w:tc>
          <w:tcPr>
            <w:tcW w:w="2020" w:type="dxa"/>
          </w:tcPr>
          <w:p w:rsidR="00A521D2" w:rsidRDefault="00A521D2" w:rsidP="00CC42A5">
            <w:r>
              <w:t>Ablauf</w:t>
            </w:r>
          </w:p>
        </w:tc>
        <w:tc>
          <w:tcPr>
            <w:tcW w:w="7272" w:type="dxa"/>
          </w:tcPr>
          <w:p w:rsidR="00A521D2" w:rsidRPr="00A83C08" w:rsidRDefault="00A521D2" w:rsidP="00A521D2">
            <w:pPr>
              <w:pStyle w:val="Listenabsatz"/>
              <w:numPr>
                <w:ilvl w:val="0"/>
                <w:numId w:val="39"/>
              </w:numPr>
              <w:rPr>
                <w:highlight w:val="yellow"/>
              </w:rPr>
            </w:pPr>
            <w:r w:rsidRPr="00A83C08">
              <w:rPr>
                <w:highlight w:val="yellow"/>
              </w:rPr>
              <w:t>Auf der Startseite wird auf den Link mit dem Label „Login“ geklickt.</w:t>
            </w:r>
          </w:p>
          <w:p w:rsidR="00A521D2" w:rsidRPr="00A83C08" w:rsidRDefault="00A521D2" w:rsidP="00A521D2">
            <w:pPr>
              <w:pStyle w:val="Listenabsatz"/>
              <w:numPr>
                <w:ilvl w:val="0"/>
                <w:numId w:val="39"/>
              </w:numPr>
              <w:rPr>
                <w:highlight w:val="yellow"/>
              </w:rPr>
            </w:pPr>
            <w:r w:rsidRPr="00A83C08">
              <w:rPr>
                <w:highlight w:val="yellow"/>
              </w:rPr>
              <w:t xml:space="preserve">Der korrekte Benutzername </w:t>
            </w:r>
            <w:r w:rsidR="00DF5ACB">
              <w:rPr>
                <w:highlight w:val="yellow"/>
              </w:rPr>
              <w:t>sowie</w:t>
            </w:r>
            <w:r w:rsidRPr="00A83C08">
              <w:rPr>
                <w:highlight w:val="yellow"/>
              </w:rPr>
              <w:t xml:space="preserve"> das korrekte Passwort </w:t>
            </w:r>
            <w:r w:rsidR="00DF5ACB">
              <w:rPr>
                <w:highlight w:val="yellow"/>
              </w:rPr>
              <w:t>werden</w:t>
            </w:r>
            <w:r w:rsidRPr="00A83C08">
              <w:rPr>
                <w:highlight w:val="yellow"/>
              </w:rPr>
              <w:t xml:space="preserve"> eingegeben.</w:t>
            </w:r>
          </w:p>
          <w:p w:rsidR="00A521D2" w:rsidRPr="00A83C08" w:rsidRDefault="00A521D2" w:rsidP="00A521D2">
            <w:pPr>
              <w:pStyle w:val="Listenabsatz"/>
              <w:numPr>
                <w:ilvl w:val="0"/>
                <w:numId w:val="39"/>
              </w:numPr>
              <w:rPr>
                <w:highlight w:val="yellow"/>
              </w:rPr>
            </w:pPr>
            <w:r w:rsidRPr="00A83C08">
              <w:rPr>
                <w:highlight w:val="yellow"/>
              </w:rPr>
              <w:t>Der Button mit dem Label „Login“ wird geklickt.</w:t>
            </w:r>
          </w:p>
        </w:tc>
      </w:tr>
      <w:tr w:rsidR="00A521D2" w:rsidTr="00CC42A5">
        <w:tc>
          <w:tcPr>
            <w:tcW w:w="2020" w:type="dxa"/>
          </w:tcPr>
          <w:p w:rsidR="00A521D2" w:rsidRDefault="00A521D2" w:rsidP="00CC42A5">
            <w:r>
              <w:t>Erwartetes Resultat</w:t>
            </w:r>
          </w:p>
        </w:tc>
        <w:tc>
          <w:tcPr>
            <w:tcW w:w="7272" w:type="dxa"/>
          </w:tcPr>
          <w:p w:rsidR="00A521D2" w:rsidRPr="00A83C08" w:rsidRDefault="00A521D2" w:rsidP="00CC42A5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Es erscheint eine Fehlermeldung, welche dem Benutzer mitteilt, dass sein Account gesperrt wurde.</w:t>
            </w:r>
          </w:p>
        </w:tc>
      </w:tr>
    </w:tbl>
    <w:p w:rsidR="00A83C08" w:rsidRDefault="00A83C08" w:rsidP="00A521D2"/>
    <w:p w:rsidR="00A83C08" w:rsidRPr="00A521D2" w:rsidRDefault="00A83C08" w:rsidP="00A521D2">
      <w:r w:rsidRPr="00A83C08">
        <w:rPr>
          <w:highlight w:val="yellow"/>
        </w:rPr>
        <w:t>…</w:t>
      </w:r>
    </w:p>
    <w:sectPr w:rsidR="00A83C08" w:rsidRPr="00A521D2" w:rsidSect="00A521D2">
      <w:footerReference w:type="even" r:id="rId10"/>
      <w:footerReference w:type="default" r:id="rId11"/>
      <w:type w:val="continuous"/>
      <w:pgSz w:w="11906" w:h="16838" w:code="9"/>
      <w:pgMar w:top="1418" w:right="1134" w:bottom="1134" w:left="1588" w:header="567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AFE" w:rsidRDefault="002E3AFE" w:rsidP="005075C5">
      <w:r>
        <w:separator/>
      </w:r>
    </w:p>
  </w:endnote>
  <w:endnote w:type="continuationSeparator" w:id="0">
    <w:p w:rsidR="002E3AFE" w:rsidRDefault="002E3AFE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1E2367" wp14:editId="6240EF7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205674085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04E8A">
          <w:t>Testkonzept</w:t>
        </w:r>
      </w:sdtContent>
    </w:sdt>
    <w:r w:rsidR="00670CD4">
      <w:tab/>
    </w:r>
    <w:sdt>
      <w:sdtPr>
        <w:id w:val="275296011"/>
        <w:docPartObj>
          <w:docPartGallery w:val="Page Numbers (Bottom of Page)"/>
          <w:docPartUnique/>
        </w:docPartObj>
      </w:sdtPr>
      <w:sdtEndPr/>
      <w:sdtContent>
        <w:sdt>
          <w:sdtPr>
            <w:id w:val="-1501884756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A521D2">
              <w:rPr>
                <w:noProof/>
              </w:rPr>
              <w:t>8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A521D2">
                <w:rPr>
                  <w:noProof/>
                </w:rPr>
                <w:t>10</w:t>
              </w:r>
            </w:fldSimple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43CF607" wp14:editId="41B75C36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3501494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04E8A">
          <w:t>Testkonzept</w:t>
        </w:r>
      </w:sdtContent>
    </w:sdt>
    <w:r w:rsidR="00670CD4">
      <w:tab/>
    </w:r>
    <w:sdt>
      <w:sdtPr>
        <w:id w:val="-1209806121"/>
        <w:docPartObj>
          <w:docPartGallery w:val="Page Numbers (Bottom of Page)"/>
          <w:docPartUnique/>
        </w:docPartObj>
      </w:sdtPr>
      <w:sdtEndPr/>
      <w:sdtContent>
        <w:sdt>
          <w:sdtPr>
            <w:id w:val="-84381678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B717F7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2E3AFE">
              <w:fldChar w:fldCharType="begin"/>
            </w:r>
            <w:r w:rsidR="002E3AFE">
              <w:instrText xml:space="preserve"> NUMPAGES -1\* Arabic \* MERGEFORMAT </w:instrText>
            </w:r>
            <w:r w:rsidR="002E3AFE">
              <w:fldChar w:fldCharType="separate"/>
            </w:r>
            <w:r w:rsidR="00B717F7">
              <w:rPr>
                <w:noProof/>
              </w:rPr>
              <w:t>1</w:t>
            </w:r>
            <w:r w:rsidR="002E3AFE">
              <w:rPr>
                <w:noProof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AFE" w:rsidRDefault="002E3AFE" w:rsidP="005075C5">
      <w:r>
        <w:separator/>
      </w:r>
    </w:p>
  </w:footnote>
  <w:footnote w:type="continuationSeparator" w:id="0">
    <w:p w:rsidR="002E3AFE" w:rsidRDefault="002E3AFE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ACF7DED"/>
    <w:multiLevelType w:val="multilevel"/>
    <w:tmpl w:val="85185436"/>
    <w:numStyleLink w:val="Bbc2"/>
  </w:abstractNum>
  <w:abstractNum w:abstractNumId="14" w15:restartNumberingAfterBreak="0">
    <w:nsid w:val="2F8B1888"/>
    <w:multiLevelType w:val="multilevel"/>
    <w:tmpl w:val="85185436"/>
    <w:numStyleLink w:val="Bbc2"/>
  </w:abstractNum>
  <w:abstractNum w:abstractNumId="15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A451D6F"/>
    <w:multiLevelType w:val="multilevel"/>
    <w:tmpl w:val="85185436"/>
    <w:numStyleLink w:val="Bbc2"/>
  </w:abstractNum>
  <w:abstractNum w:abstractNumId="18" w15:restartNumberingAfterBreak="0">
    <w:nsid w:val="3ADC3BC3"/>
    <w:multiLevelType w:val="multilevel"/>
    <w:tmpl w:val="BA328E1C"/>
    <w:numStyleLink w:val="Bbcnumerisch"/>
  </w:abstractNum>
  <w:abstractNum w:abstractNumId="19" w15:restartNumberingAfterBreak="0">
    <w:nsid w:val="3C1B0CD2"/>
    <w:multiLevelType w:val="multilevel"/>
    <w:tmpl w:val="85185436"/>
    <w:numStyleLink w:val="Bbc2"/>
  </w:abstractNum>
  <w:abstractNum w:abstractNumId="20" w15:restartNumberingAfterBreak="0">
    <w:nsid w:val="3C764DD5"/>
    <w:multiLevelType w:val="multilevel"/>
    <w:tmpl w:val="85185436"/>
    <w:numStyleLink w:val="Bbc2"/>
  </w:abstractNum>
  <w:abstractNum w:abstractNumId="21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4" w15:restartNumberingAfterBreak="0">
    <w:nsid w:val="55B82BDC"/>
    <w:multiLevelType w:val="multilevel"/>
    <w:tmpl w:val="85185436"/>
    <w:numStyleLink w:val="Bbc2"/>
  </w:abstractNum>
  <w:abstractNum w:abstractNumId="25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A66AD"/>
    <w:multiLevelType w:val="multilevel"/>
    <w:tmpl w:val="85185436"/>
    <w:numStyleLink w:val="Bbc2"/>
  </w:abstractNum>
  <w:abstractNum w:abstractNumId="27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26E32"/>
    <w:multiLevelType w:val="multilevel"/>
    <w:tmpl w:val="85185436"/>
    <w:numStyleLink w:val="Bbc2"/>
  </w:abstractNum>
  <w:abstractNum w:abstractNumId="30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D5C6E"/>
    <w:multiLevelType w:val="multilevel"/>
    <w:tmpl w:val="85185436"/>
    <w:numStyleLink w:val="Bbc2"/>
  </w:abstractNum>
  <w:abstractNum w:abstractNumId="32" w15:restartNumberingAfterBreak="0">
    <w:nsid w:val="6B0D2430"/>
    <w:multiLevelType w:val="multilevel"/>
    <w:tmpl w:val="85185436"/>
    <w:numStyleLink w:val="Bbc2"/>
  </w:abstractNum>
  <w:abstractNum w:abstractNumId="33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6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7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8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36"/>
  </w:num>
  <w:num w:numId="11">
    <w:abstractNumId w:val="34"/>
  </w:num>
  <w:num w:numId="12">
    <w:abstractNumId w:val="30"/>
  </w:num>
  <w:num w:numId="13">
    <w:abstractNumId w:val="9"/>
  </w:num>
  <w:num w:numId="14">
    <w:abstractNumId w:val="37"/>
  </w:num>
  <w:num w:numId="15">
    <w:abstractNumId w:val="23"/>
  </w:num>
  <w:num w:numId="16">
    <w:abstractNumId w:val="18"/>
  </w:num>
  <w:num w:numId="17">
    <w:abstractNumId w:val="31"/>
  </w:num>
  <w:num w:numId="18">
    <w:abstractNumId w:val="38"/>
  </w:num>
  <w:num w:numId="19">
    <w:abstractNumId w:val="26"/>
  </w:num>
  <w:num w:numId="20">
    <w:abstractNumId w:val="22"/>
  </w:num>
  <w:num w:numId="21">
    <w:abstractNumId w:val="24"/>
  </w:num>
  <w:num w:numId="22">
    <w:abstractNumId w:val="28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29"/>
  </w:num>
  <w:num w:numId="28">
    <w:abstractNumId w:val="19"/>
  </w:num>
  <w:num w:numId="29">
    <w:abstractNumId w:val="6"/>
  </w:num>
  <w:num w:numId="30">
    <w:abstractNumId w:val="32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3"/>
  </w:num>
  <w:num w:numId="36">
    <w:abstractNumId w:val="21"/>
  </w:num>
  <w:num w:numId="37">
    <w:abstractNumId w:val="25"/>
  </w:num>
  <w:num w:numId="38">
    <w:abstractNumId w:val="27"/>
  </w:num>
  <w:num w:numId="3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3AFE"/>
    <w:rsid w:val="002E4B65"/>
    <w:rsid w:val="003043A9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361E"/>
    <w:rsid w:val="00B717F7"/>
    <w:rsid w:val="00B73E9F"/>
    <w:rsid w:val="00B7693E"/>
    <w:rsid w:val="00B865EA"/>
    <w:rsid w:val="00BF3548"/>
    <w:rsid w:val="00C00D44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94D"/>
    <w:rsid w:val="00C951AD"/>
    <w:rsid w:val="00CA4612"/>
    <w:rsid w:val="00CA7963"/>
    <w:rsid w:val="00CB26EE"/>
    <w:rsid w:val="00CB3ADB"/>
    <w:rsid w:val="00CC1296"/>
    <w:rsid w:val="00CE484E"/>
    <w:rsid w:val="00D00F02"/>
    <w:rsid w:val="00D14044"/>
    <w:rsid w:val="00D15E44"/>
    <w:rsid w:val="00D2211A"/>
    <w:rsid w:val="00D2547E"/>
    <w:rsid w:val="00D416B2"/>
    <w:rsid w:val="00D60F87"/>
    <w:rsid w:val="00D6119B"/>
    <w:rsid w:val="00D712C8"/>
    <w:rsid w:val="00D745E2"/>
    <w:rsid w:val="00D80726"/>
    <w:rsid w:val="00D81F90"/>
    <w:rsid w:val="00DA2122"/>
    <w:rsid w:val="00DB55FC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983CF99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3F7CF-4BE2-41B6-ABFA-6D6C35D6A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2</Pages>
  <Words>154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Teil 1</vt:lpstr>
    </vt:vector>
  </TitlesOfParts>
  <Company>Berufsbildungscenter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</dc:title>
  <dc:creator>Wicky Samuel</dc:creator>
  <cp:lastModifiedBy>Rippstein Philip</cp:lastModifiedBy>
  <cp:revision>15</cp:revision>
  <dcterms:created xsi:type="dcterms:W3CDTF">2015-05-05T10:46:00Z</dcterms:created>
  <dcterms:modified xsi:type="dcterms:W3CDTF">2017-09-19T13:37:00Z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