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bookmarkStart w:id="1" w:name="_GoBack"/>
      <w:bookmarkEnd w:id="1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FE331E" w:rsidRPr="00FE331E" w:rsidRDefault="00FE331E" w:rsidP="00FE331E">
            <w:pPr>
              <w:autoSpaceDE w:val="0"/>
              <w:autoSpaceDN w:val="0"/>
              <w:adjustRightInd w:val="0"/>
              <w:spacing w:before="8"/>
              <w:rPr>
                <w:rFonts w:ascii="Times New Roman" w:hAnsi="Times New Roman" w:cs="Times New Roman"/>
                <w:sz w:val="20"/>
                <w:szCs w:val="10"/>
              </w:rPr>
            </w:pPr>
            <w:r w:rsidRPr="00FE331E">
              <w:rPr>
                <w:rFonts w:ascii="Arial" w:hAnsi="Arial" w:cs="Arial"/>
                <w:sz w:val="20"/>
                <w:szCs w:val="35"/>
              </w:rPr>
              <w:t>307</w:t>
            </w:r>
            <w:r w:rsidRPr="00FE331E">
              <w:rPr>
                <w:rFonts w:ascii="Arial" w:hAnsi="Arial" w:cs="Arial"/>
                <w:spacing w:val="78"/>
                <w:sz w:val="20"/>
                <w:szCs w:val="35"/>
              </w:rPr>
              <w:t xml:space="preserve"> </w:t>
            </w:r>
            <w:r w:rsidRPr="00FE331E">
              <w:rPr>
                <w:rFonts w:ascii="Arial" w:hAnsi="Arial" w:cs="Arial"/>
                <w:w w:val="109"/>
                <w:sz w:val="20"/>
                <w:szCs w:val="35"/>
              </w:rPr>
              <w:t>Interaktive</w:t>
            </w:r>
            <w:r w:rsidRPr="00FE331E">
              <w:rPr>
                <w:rFonts w:ascii="Arial" w:hAnsi="Arial" w:cs="Arial"/>
                <w:spacing w:val="14"/>
                <w:w w:val="109"/>
                <w:sz w:val="20"/>
                <w:szCs w:val="35"/>
              </w:rPr>
              <w:t xml:space="preserve"> </w:t>
            </w:r>
            <w:r w:rsidRPr="00FE331E">
              <w:rPr>
                <w:rFonts w:ascii="Arial" w:hAnsi="Arial" w:cs="Arial"/>
                <w:w w:val="109"/>
                <w:sz w:val="20"/>
                <w:szCs w:val="35"/>
              </w:rPr>
              <w:t>Webseiten</w:t>
            </w:r>
            <w:r w:rsidRPr="00FE331E">
              <w:rPr>
                <w:rFonts w:ascii="Arial" w:hAnsi="Arial" w:cs="Arial"/>
                <w:spacing w:val="-42"/>
                <w:w w:val="109"/>
                <w:sz w:val="20"/>
                <w:szCs w:val="35"/>
              </w:rPr>
              <w:t xml:space="preserve"> </w:t>
            </w:r>
            <w:r w:rsidRPr="00FE331E">
              <w:rPr>
                <w:rFonts w:ascii="Arial" w:hAnsi="Arial" w:cs="Arial"/>
                <w:sz w:val="20"/>
                <w:szCs w:val="35"/>
              </w:rPr>
              <w:t>mit</w:t>
            </w:r>
            <w:r w:rsidRPr="00FE331E">
              <w:rPr>
                <w:rFonts w:ascii="Arial" w:hAnsi="Arial" w:cs="Arial"/>
                <w:spacing w:val="93"/>
                <w:sz w:val="20"/>
                <w:szCs w:val="35"/>
              </w:rPr>
              <w:t xml:space="preserve"> </w:t>
            </w:r>
            <w:r w:rsidRPr="00FE331E">
              <w:rPr>
                <w:rFonts w:ascii="Arial" w:hAnsi="Arial" w:cs="Arial"/>
                <w:sz w:val="20"/>
                <w:szCs w:val="35"/>
              </w:rPr>
              <w:t xml:space="preserve">Formular </w:t>
            </w:r>
            <w:r w:rsidRPr="00FE331E">
              <w:rPr>
                <w:rFonts w:ascii="Arial" w:hAnsi="Arial" w:cs="Arial"/>
                <w:w w:val="111"/>
                <w:sz w:val="20"/>
                <w:szCs w:val="35"/>
              </w:rPr>
              <w:t>erstellen</w:t>
            </w:r>
          </w:p>
          <w:p w:rsidR="00BC4CD0" w:rsidRPr="00FE331E" w:rsidRDefault="00BC4CD0" w:rsidP="00BC4CD0">
            <w:pPr>
              <w:rPr>
                <w:sz w:val="20"/>
              </w:rPr>
            </w:pP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EC39F2" w:rsidP="00BC4CD0">
            <w:r>
              <w:t>12.09 – 20.09.2017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EC39F2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EC39F2" w:rsidP="00BC4CD0">
            <w:r>
              <w:t>Philip Rippstein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EC39F2" w:rsidP="00BC4CD0">
            <w:r>
              <w:t>ESA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2812B0">
        <w:t>12</w:t>
      </w:r>
      <w:r w:rsidR="009A1B2C" w:rsidRPr="008F6D25">
        <w:t>.</w:t>
      </w:r>
      <w:r w:rsidR="002812B0">
        <w:t>09</w:t>
      </w:r>
      <w:r w:rsidR="009A1B2C" w:rsidRPr="008F6D25">
        <w:t>.</w:t>
      </w:r>
      <w:r w:rsidR="002812B0">
        <w:t>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EC39F2" w:rsidP="0061393C">
            <w:r>
              <w:t>Präsentationen</w:t>
            </w:r>
          </w:p>
          <w:p w:rsidR="00EC39F2" w:rsidRDefault="00EC39F2" w:rsidP="00EC39F2">
            <w:pPr>
              <w:pStyle w:val="Listenabsatz"/>
              <w:numPr>
                <w:ilvl w:val="0"/>
                <w:numId w:val="14"/>
              </w:numPr>
            </w:pPr>
            <w:r>
              <w:t>Webserver und HTTP</w:t>
            </w:r>
          </w:p>
          <w:p w:rsidR="00EC39F2" w:rsidRDefault="00EC39F2" w:rsidP="00EC39F2">
            <w:pPr>
              <w:pStyle w:val="Listenabsatz"/>
              <w:numPr>
                <w:ilvl w:val="0"/>
                <w:numId w:val="14"/>
              </w:numPr>
            </w:pPr>
            <w:r>
              <w:t>Einstieg PHP</w:t>
            </w:r>
          </w:p>
          <w:p w:rsidR="00EC39F2" w:rsidRDefault="00EC39F2" w:rsidP="00EC39F2">
            <w:pPr>
              <w:pStyle w:val="Listenabsatz"/>
              <w:numPr>
                <w:ilvl w:val="0"/>
                <w:numId w:val="14"/>
              </w:numPr>
            </w:pPr>
            <w:r>
              <w:t>PHP Basics</w:t>
            </w:r>
          </w:p>
          <w:p w:rsidR="00EC39F2" w:rsidRDefault="00EC39F2" w:rsidP="00EC39F2"/>
          <w:p w:rsidR="00EC39F2" w:rsidRDefault="00EC39F2" w:rsidP="00EC39F2">
            <w:r>
              <w:t>Arbeitsblätter gelöst zu den entsprechenden Präsentationen.</w:t>
            </w:r>
          </w:p>
          <w:p w:rsidR="00EC39F2" w:rsidRDefault="00EC39F2" w:rsidP="00EC39F2"/>
          <w:p w:rsidR="00EC39F2" w:rsidRDefault="00EC39F2" w:rsidP="0061393C">
            <w:r>
              <w:t>Danach sind wir in der Gruppe zusammengesessen und haben diskutiert was für ein Projekt wir bis 20.0.2017 realisieren könnten.</w:t>
            </w:r>
          </w:p>
          <w:p w:rsidR="0061393C" w:rsidRDefault="00EC39F2" w:rsidP="00EC39F2">
            <w:r>
              <w:t>Wir mussten es uns gut überlegen, denn dieses Projekt galt 70% der ÜK Note.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145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>Ich wei</w:t>
            </w:r>
            <w:r w:rsidR="00F07CBD">
              <w:t>s</w:t>
            </w:r>
            <w:r>
              <w:t>s was ein Web-Server ist und welche Dienste er uns leistet.</w:t>
            </w:r>
          </w:p>
          <w:p w:rsidR="00833145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>Ich weiss wo server- und wo clientseitige Scriptsprachen eingesetzt werden.</w:t>
            </w:r>
          </w:p>
          <w:p w:rsidR="0061393C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>Ich kenne den Einsatz und Zweck von PHP</w:t>
            </w:r>
          </w:p>
          <w:p w:rsidR="00833145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 xml:space="preserve">Ich kann die Grundelemente um Variablen zu deklarieren und kann diese mit Vergleichsoperatoren und Bedingungen </w:t>
            </w:r>
            <w:r w:rsidR="00F07CBD">
              <w:t>anwenden</w:t>
            </w:r>
            <w:r>
              <w:t>.</w:t>
            </w:r>
          </w:p>
          <w:p w:rsidR="00833145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>Ich weiss wie Arrays in PHP zu definieren, auszulesen und abzufüllen sind.</w:t>
            </w:r>
          </w:p>
          <w:p w:rsidR="00C85CFB" w:rsidRPr="00833145" w:rsidRDefault="00833145" w:rsidP="003466E6">
            <w:pPr>
              <w:pStyle w:val="Listenabsatz"/>
              <w:numPr>
                <w:ilvl w:val="0"/>
                <w:numId w:val="16"/>
              </w:numPr>
            </w:pPr>
            <w:r>
              <w:t xml:space="preserve">Für mich </w:t>
            </w:r>
            <w:r w:rsidR="007E6E3B" w:rsidRPr="00833145">
              <w:t xml:space="preserve">ist klar wie zusätzliche PHP-Dateien inkludiert werden können. </w:t>
            </w:r>
          </w:p>
          <w:p w:rsidR="00833145" w:rsidRDefault="00833145" w:rsidP="0061393C"/>
          <w:p w:rsidR="003466E6" w:rsidRDefault="003466E6" w:rsidP="0061393C"/>
          <w:p w:rsidR="004640E7" w:rsidRDefault="004640E7" w:rsidP="0061393C"/>
          <w:p w:rsidR="003466E6" w:rsidRDefault="003466E6" w:rsidP="0061393C"/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lastRenderedPageBreak/>
        <w:t>2.</w:t>
      </w:r>
      <w:r w:rsidRPr="008F6D25">
        <w:t xml:space="preserve"> Tag: </w:t>
      </w:r>
      <w:r w:rsidR="003466E6">
        <w:t>14.09.2017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2F2DE2" w:rsidP="0035360B">
            <w:r>
              <w:t>Präsentationen</w:t>
            </w:r>
          </w:p>
          <w:p w:rsidR="002F2DE2" w:rsidRDefault="002F2DE2" w:rsidP="002F2DE2">
            <w:pPr>
              <w:pStyle w:val="Listenabsatz"/>
              <w:numPr>
                <w:ilvl w:val="0"/>
                <w:numId w:val="21"/>
              </w:numPr>
            </w:pPr>
            <w:r>
              <w:t>Validation</w:t>
            </w:r>
          </w:p>
          <w:p w:rsidR="002F2DE2" w:rsidRDefault="002F2DE2" w:rsidP="002F2DE2">
            <w:pPr>
              <w:pStyle w:val="Listenabsatz"/>
              <w:numPr>
                <w:ilvl w:val="0"/>
                <w:numId w:val="21"/>
              </w:numPr>
            </w:pPr>
            <w:r>
              <w:t>Datenschutz</w:t>
            </w:r>
          </w:p>
          <w:p w:rsidR="000B2B04" w:rsidRDefault="000B2B04" w:rsidP="0035360B"/>
          <w:p w:rsidR="004640E7" w:rsidRDefault="002F2DE2" w:rsidP="0035360B">
            <w:r>
              <w:t>Danach durften wir an unserem Projekt weiterarbeiten.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2F2DE2" w:rsidP="008A686F">
            <w:pPr>
              <w:pStyle w:val="Listenabsatz"/>
              <w:numPr>
                <w:ilvl w:val="0"/>
                <w:numId w:val="22"/>
              </w:numPr>
            </w:pPr>
            <w:r>
              <w:t>Ich kenne den Zweck vom Datenschutz</w:t>
            </w:r>
          </w:p>
          <w:p w:rsidR="000B2FA1" w:rsidRDefault="000B2FA1" w:rsidP="008A686F">
            <w:pPr>
              <w:pStyle w:val="Listenabsatz"/>
              <w:numPr>
                <w:ilvl w:val="0"/>
                <w:numId w:val="22"/>
              </w:numPr>
            </w:pPr>
            <w:r>
              <w:t xml:space="preserve">Ich weiss welche Arten von Datenschutzgesetz </w:t>
            </w:r>
          </w:p>
          <w:p w:rsidR="000B2FA1" w:rsidRDefault="000B2FA1" w:rsidP="008A686F">
            <w:pPr>
              <w:pStyle w:val="Listenabsatz"/>
              <w:numPr>
                <w:ilvl w:val="0"/>
                <w:numId w:val="22"/>
              </w:numPr>
            </w:pPr>
            <w:r>
              <w:t>Ich weiss welche Schutzmassnahmen ich einleiten muss, bevor ich die Internetseite online stelle.</w:t>
            </w:r>
          </w:p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Default="000B2B04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Default="008A686F" w:rsidP="000B2B04"/>
    <w:p w:rsidR="008A686F" w:rsidRPr="0061393C" w:rsidRDefault="008A686F" w:rsidP="000B2B04"/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9E6A76">
            <w:pPr>
              <w:pStyle w:val="berschrift2"/>
              <w:outlineLvl w:val="1"/>
            </w:pPr>
            <w:r>
              <w:lastRenderedPageBreak/>
              <w:t>3.</w:t>
            </w:r>
            <w:r w:rsidRPr="008F6D25">
              <w:t xml:space="preserve"> Tag: </w:t>
            </w:r>
            <w:r w:rsidR="009E6A76">
              <w:t>18.09.2017</w:t>
            </w:r>
          </w:p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491" w:rsidRDefault="001F2491" w:rsidP="001F2491">
            <w:r>
              <w:t>Präsentationen</w:t>
            </w:r>
          </w:p>
          <w:p w:rsidR="001F2491" w:rsidRDefault="001F2491" w:rsidP="001F2491">
            <w:pPr>
              <w:pStyle w:val="Listenabsatz"/>
              <w:numPr>
                <w:ilvl w:val="0"/>
                <w:numId w:val="14"/>
              </w:numPr>
            </w:pPr>
            <w:r>
              <w:t>Sessions</w:t>
            </w:r>
          </w:p>
          <w:p w:rsidR="001F2491" w:rsidRDefault="001F2491" w:rsidP="001F2491">
            <w:pPr>
              <w:pStyle w:val="Listenabsatz"/>
              <w:numPr>
                <w:ilvl w:val="0"/>
                <w:numId w:val="14"/>
              </w:numPr>
            </w:pPr>
            <w:r>
              <w:t>SQL</w:t>
            </w:r>
          </w:p>
          <w:p w:rsidR="001F2491" w:rsidRDefault="001F2491" w:rsidP="001F2491">
            <w:pPr>
              <w:pStyle w:val="Listenabsatz"/>
              <w:numPr>
                <w:ilvl w:val="0"/>
                <w:numId w:val="14"/>
              </w:numPr>
            </w:pPr>
            <w:r>
              <w:t>Formulare</w:t>
            </w:r>
          </w:p>
          <w:p w:rsidR="001F2491" w:rsidRDefault="001F2491" w:rsidP="001F2491">
            <w:pPr>
              <w:pStyle w:val="Listenabsatz"/>
              <w:numPr>
                <w:ilvl w:val="0"/>
                <w:numId w:val="14"/>
              </w:numPr>
            </w:pPr>
            <w:r>
              <w:t xml:space="preserve">SQL </w:t>
            </w:r>
            <w:proofErr w:type="spellStart"/>
            <w:r>
              <w:t>injektions</w:t>
            </w:r>
            <w:proofErr w:type="spellEnd"/>
          </w:p>
          <w:p w:rsidR="001F2491" w:rsidRDefault="001F2491" w:rsidP="001F2491">
            <w:r>
              <w:t>Nach diesen vier Präsentationen durften wir an unserem Projekt weiterarbeiten.</w:t>
            </w:r>
          </w:p>
          <w:p w:rsidR="00523C3D" w:rsidRDefault="00523C3D" w:rsidP="0035360B">
            <w:r>
              <w:br/>
              <w:t>Wir sind heute gut voran gekommen bei unserem Projekt und</w:t>
            </w:r>
          </w:p>
          <w:p w:rsidR="000B2B04" w:rsidRDefault="00523C3D" w:rsidP="0035360B">
            <w:r>
              <w:t xml:space="preserve">ich bin </w:t>
            </w:r>
            <w:r w:rsidR="009D2947">
              <w:t>zuversichtlich,</w:t>
            </w:r>
            <w:r>
              <w:t xml:space="preserve"> da</w:t>
            </w:r>
            <w:r w:rsidR="00843C43">
              <w:t>s</w:t>
            </w:r>
            <w:r>
              <w:t>s wir das Pro</w:t>
            </w:r>
            <w:r w:rsidR="00B46AD1">
              <w:t>jekt rechtzeitig abgeben können.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1F2491" w:rsidP="008A686F">
            <w:pPr>
              <w:pStyle w:val="Listenabsatz"/>
              <w:numPr>
                <w:ilvl w:val="0"/>
                <w:numId w:val="24"/>
              </w:numPr>
            </w:pPr>
            <w:r>
              <w:t>Ich wei</w:t>
            </w:r>
            <w:r w:rsidR="009D2947">
              <w:t>s</w:t>
            </w:r>
            <w:r>
              <w:t xml:space="preserve">s </w:t>
            </w:r>
            <w:r w:rsidRPr="001F2491">
              <w:t>welche Formular-Felder in HTML erstellt werden können.</w:t>
            </w:r>
          </w:p>
          <w:p w:rsidR="008A18EE" w:rsidRDefault="00663282" w:rsidP="008A686F">
            <w:pPr>
              <w:pStyle w:val="Listenabsatz"/>
              <w:numPr>
                <w:ilvl w:val="0"/>
                <w:numId w:val="24"/>
              </w:numPr>
            </w:pPr>
            <w:r w:rsidRPr="00CB6B65">
              <w:t>Erweiterte Eingabemöglichkeiten sind bekannt.</w:t>
            </w:r>
          </w:p>
          <w:p w:rsidR="008A18EE" w:rsidRDefault="00CB6B65" w:rsidP="008A686F">
            <w:pPr>
              <w:pStyle w:val="Listenabsatz"/>
              <w:numPr>
                <w:ilvl w:val="0"/>
                <w:numId w:val="24"/>
              </w:numPr>
            </w:pPr>
            <w:r>
              <w:t xml:space="preserve">Mir </w:t>
            </w:r>
            <w:r w:rsidR="00663282" w:rsidRPr="00CB6B65">
              <w:t xml:space="preserve">ist klar welche Daten </w:t>
            </w:r>
            <w:r w:rsidR="004760D6" w:rsidRPr="00CB6B65">
              <w:t>der entsprechende Formulartyp</w:t>
            </w:r>
            <w:r w:rsidR="00663282" w:rsidRPr="00CB6B65">
              <w:t xml:space="preserve"> zurückliefert.</w:t>
            </w:r>
          </w:p>
          <w:p w:rsidR="00CB6B65" w:rsidRDefault="00CB6B65" w:rsidP="008A686F">
            <w:pPr>
              <w:pStyle w:val="Listenabsatz"/>
              <w:numPr>
                <w:ilvl w:val="0"/>
                <w:numId w:val="24"/>
              </w:numPr>
            </w:pPr>
            <w:r>
              <w:t xml:space="preserve">Ich </w:t>
            </w:r>
            <w:r w:rsidRPr="00CB6B65">
              <w:t>kennen den Ablauf einer Datenmanipulation (Insert, Update, Delete) und dem Auslesen bestimmter Datensätze (Select)</w:t>
            </w:r>
            <w:r>
              <w:t>.</w:t>
            </w:r>
          </w:p>
          <w:p w:rsidR="000B2B04" w:rsidRDefault="00CB6B65" w:rsidP="008A686F">
            <w:pPr>
              <w:pStyle w:val="Listenabsatz"/>
              <w:numPr>
                <w:ilvl w:val="0"/>
                <w:numId w:val="24"/>
              </w:numPr>
            </w:pPr>
            <w:r>
              <w:t>Ich weiss</w:t>
            </w:r>
            <w:r w:rsidR="00663282" w:rsidRPr="00CB6B65">
              <w:t>, wo die dazugehörigen Hilfsmittel zu finden sind.</w:t>
            </w:r>
          </w:p>
          <w:p w:rsidR="00342DFD" w:rsidRDefault="00342DFD" w:rsidP="00342DFD">
            <w:pPr>
              <w:pStyle w:val="Listenabsatz"/>
            </w:pPr>
          </w:p>
        </w:tc>
      </w:tr>
    </w:tbl>
    <w:p w:rsidR="000B2B04" w:rsidRDefault="000B2B04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Default="00A3793F" w:rsidP="000B2B04"/>
    <w:p w:rsidR="00A3793F" w:rsidRPr="0061393C" w:rsidRDefault="00A3793F" w:rsidP="000B2B04"/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642C63">
            <w:pPr>
              <w:pStyle w:val="berschrift2"/>
              <w:outlineLvl w:val="1"/>
            </w:pPr>
            <w:r>
              <w:lastRenderedPageBreak/>
              <w:t>4.</w:t>
            </w:r>
            <w:r w:rsidRPr="008F6D25">
              <w:t xml:space="preserve"> Tag: </w:t>
            </w:r>
            <w:r w:rsidR="00642C63">
              <w:t>19.09.2017</w:t>
            </w:r>
          </w:p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3" w:rsidRDefault="004E4013" w:rsidP="004E4013">
            <w:r>
              <w:t>Präsentationen</w:t>
            </w:r>
          </w:p>
          <w:p w:rsidR="000B2B04" w:rsidRDefault="00432F16" w:rsidP="00432F16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Testing</w:t>
            </w:r>
            <w:proofErr w:type="spellEnd"/>
          </w:p>
          <w:p w:rsidR="00432F16" w:rsidRDefault="00432F16" w:rsidP="00432F16"/>
          <w:p w:rsidR="000B2B04" w:rsidRDefault="00432F16" w:rsidP="0035360B">
            <w:r>
              <w:t xml:space="preserve">Nach der Präsentation über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r w:rsidR="000F2E36">
              <w:t>durften wir mit unserem Projekt weiterarbeiten.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AA56A4" w:rsidP="00872802">
            <w:pPr>
              <w:pStyle w:val="Listenabsatz"/>
              <w:numPr>
                <w:ilvl w:val="0"/>
                <w:numId w:val="20"/>
              </w:numPr>
            </w:pPr>
            <w:r>
              <w:t>Ich wei</w:t>
            </w:r>
            <w:r w:rsidR="008F3AC6">
              <w:t>s</w:t>
            </w:r>
            <w:r>
              <w:t>s um was es beim Testen geht und wieso ich teste.</w:t>
            </w:r>
          </w:p>
          <w:p w:rsidR="00AA56A4" w:rsidRDefault="00AA56A4" w:rsidP="00872802">
            <w:pPr>
              <w:pStyle w:val="Listenabsatz"/>
              <w:numPr>
                <w:ilvl w:val="0"/>
                <w:numId w:val="20"/>
              </w:numPr>
            </w:pPr>
            <w:r>
              <w:t>Ich weiss wie, wann und wo welche Test-Art Sinn macht.</w:t>
            </w:r>
          </w:p>
          <w:p w:rsidR="000B2B04" w:rsidRDefault="00AA56A4" w:rsidP="00872802">
            <w:pPr>
              <w:pStyle w:val="Listenabsatz"/>
              <w:numPr>
                <w:ilvl w:val="0"/>
                <w:numId w:val="20"/>
              </w:numPr>
            </w:pPr>
            <w:r>
              <w:t>Ich kann selbstständig Tests definieren.</w:t>
            </w:r>
          </w:p>
          <w:p w:rsidR="00AA56A4" w:rsidRDefault="00AA56A4" w:rsidP="00872802">
            <w:pPr>
              <w:pStyle w:val="Listenabsatz"/>
              <w:numPr>
                <w:ilvl w:val="0"/>
                <w:numId w:val="20"/>
              </w:numPr>
            </w:pPr>
            <w:r>
              <w:t>Ich kann ein Testprotokoll für ein Projekt schreiben.</w:t>
            </w:r>
          </w:p>
          <w:p w:rsidR="000B2B04" w:rsidRDefault="000B2B04" w:rsidP="0035360B"/>
        </w:tc>
      </w:tr>
    </w:tbl>
    <w:p w:rsidR="000B2B04" w:rsidRDefault="000B2B04" w:rsidP="000B2B04"/>
    <w:p w:rsidR="009C1DD0" w:rsidRDefault="009C1DD0" w:rsidP="000B2B04"/>
    <w:p w:rsidR="009C1DD0" w:rsidRPr="0061393C" w:rsidRDefault="009C1DD0" w:rsidP="000B2B04"/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4640E7" w:rsidP="00642C63">
            <w:pPr>
              <w:pStyle w:val="berschrift2"/>
              <w:outlineLvl w:val="1"/>
            </w:pPr>
            <w:r>
              <w:br w:type="page"/>
            </w:r>
            <w:r w:rsidR="000B2B04">
              <w:t>5.</w:t>
            </w:r>
            <w:r w:rsidR="000B2B04" w:rsidRPr="008F6D25">
              <w:t xml:space="preserve"> Tag: </w:t>
            </w:r>
            <w:r w:rsidR="00642C63">
              <w:t>20.09.2017</w:t>
            </w:r>
          </w:p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8A686F" w:rsidP="0035360B">
            <w:r>
              <w:t xml:space="preserve">Heute durften wir noch am Projekt </w:t>
            </w:r>
            <w:r w:rsidR="00BE288A">
              <w:t>weiterarbeiten, bis zur Abgabe die am Nachmittag stattfand.</w:t>
            </w:r>
          </w:p>
          <w:p w:rsidR="000B2B04" w:rsidRDefault="000B2B04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F419A9" w:rsidP="0035360B">
            <w:r>
              <w:t xml:space="preserve">Immer ein Backup </w:t>
            </w:r>
            <w:r w:rsidR="00B37485">
              <w:t>machen!</w:t>
            </w:r>
          </w:p>
          <w:p w:rsidR="004640E7" w:rsidRDefault="004640E7" w:rsidP="0035360B"/>
          <w:p w:rsidR="000B2B04" w:rsidRDefault="000B2B04" w:rsidP="0035360B"/>
        </w:tc>
      </w:tr>
    </w:tbl>
    <w:p w:rsidR="000B2B04" w:rsidRDefault="000B2B04" w:rsidP="0061393C"/>
    <w:p w:rsidR="00D4086C" w:rsidRDefault="00D4086C" w:rsidP="0061393C"/>
    <w:p w:rsidR="00D4086C" w:rsidRDefault="00D4086C" w:rsidP="0061393C"/>
    <w:p w:rsidR="00D4086C" w:rsidRDefault="00D4086C" w:rsidP="0061393C"/>
    <w:p w:rsidR="00D4086C" w:rsidRDefault="00D4086C" w:rsidP="0061393C"/>
    <w:p w:rsidR="00D4086C" w:rsidRDefault="00D4086C" w:rsidP="0061393C"/>
    <w:p w:rsidR="00DB5959" w:rsidRDefault="00DB5959" w:rsidP="0061393C"/>
    <w:p w:rsidR="00D4086C" w:rsidRPr="0061393C" w:rsidRDefault="00D4086C" w:rsidP="0061393C"/>
    <w:p w:rsidR="009A1B2C" w:rsidRDefault="009A1B2C" w:rsidP="0061393C">
      <w:pPr>
        <w:pStyle w:val="berschrift2"/>
      </w:pPr>
      <w:r>
        <w:lastRenderedPageBreak/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weiss was ein Web-Server ist und welche Dienste er uns leistet.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weiss wo server- und wo clientseitige Scriptsprachen eingesetzt werden.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kenne den Einsatz und Zweck von PHP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kann die Grundelemente um Variablen zu deklarieren und kann diese mit Vergleichsoperatoren und Bedingungen anwenden.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weiss wie Arrays in PHP zu definieren, auszulesen und abzufüllen sind.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 xml:space="preserve">Für mich </w:t>
            </w:r>
            <w:r w:rsidRPr="00833145">
              <w:t xml:space="preserve">ist klar wie zusätzliche PHP-Dateien inkludiert werden können. 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kenne den Zweck vom Datenschutz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 xml:space="preserve">Ich weiss welche Arten von Datenschutzgesetz </w:t>
            </w:r>
          </w:p>
          <w:p w:rsidR="008A686F" w:rsidRDefault="008A686F" w:rsidP="00872802">
            <w:pPr>
              <w:pStyle w:val="Listenabsatz"/>
              <w:numPr>
                <w:ilvl w:val="0"/>
                <w:numId w:val="16"/>
              </w:numPr>
            </w:pPr>
            <w:r>
              <w:t>Ich weiss welche Schutzmassnahmen ich einleiten muss, bevor ich die Internetseite online stelle.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 xml:space="preserve">Ich weiss </w:t>
            </w:r>
            <w:r w:rsidRPr="001F2491">
              <w:t>welche Formular-Felder in HTML erstellt werden können.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 w:rsidRPr="00CB6B65">
              <w:t>Erweiterte Eingabemöglichkeiten sind bekannt.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 xml:space="preserve">Mir </w:t>
            </w:r>
            <w:r w:rsidRPr="00CB6B65">
              <w:t xml:space="preserve">ist klar welche Daten </w:t>
            </w:r>
            <w:r w:rsidR="004760D6" w:rsidRPr="00CB6B65">
              <w:t>der entsprechende Formulartyp</w:t>
            </w:r>
            <w:r w:rsidRPr="00CB6B65">
              <w:t xml:space="preserve"> zurückliefert.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 xml:space="preserve">Ich </w:t>
            </w:r>
            <w:r w:rsidRPr="00CB6B65">
              <w:t>kennen den Ablauf einer Datenmanipulation (Insert, Update, Delete) und dem Auslesen bestimmter Datensätze (Select)</w:t>
            </w:r>
            <w:r>
              <w:t>.</w:t>
            </w:r>
          </w:p>
          <w:p w:rsidR="000B2B04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>Ich weiss</w:t>
            </w:r>
            <w:r w:rsidRPr="00CB6B65">
              <w:t>, wo die dazugehörigen Hilfsmittel zu finden sind.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>Ich wei</w:t>
            </w:r>
            <w:r w:rsidR="007A25C2">
              <w:t>s</w:t>
            </w:r>
            <w:r>
              <w:t>s um was es beim Testen geht und wieso ich teste.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>Ich weiss wie, wann und wo welche Test-Art Sinn macht.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>Ich kann selbstständig Tests definieren.</w:t>
            </w:r>
          </w:p>
          <w:p w:rsidR="00872802" w:rsidRDefault="00872802" w:rsidP="00872802">
            <w:pPr>
              <w:pStyle w:val="Listenabsatz"/>
              <w:numPr>
                <w:ilvl w:val="0"/>
                <w:numId w:val="16"/>
              </w:numPr>
            </w:pPr>
            <w:r>
              <w:t>Ich kann ein Testprotokoll für ein Projekt schreiben.</w:t>
            </w:r>
          </w:p>
          <w:p w:rsidR="000B2B04" w:rsidRDefault="000B2B04" w:rsidP="000B2B04">
            <w:pPr>
              <w:spacing w:after="160" w:line="259" w:lineRule="auto"/>
            </w:pPr>
          </w:p>
        </w:tc>
      </w:tr>
    </w:tbl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</w:p>
    <w:p w:rsidR="0061393C" w:rsidRDefault="0061393C" w:rsidP="0061393C">
      <w:pPr>
        <w:pStyle w:val="berschrift2"/>
      </w:pPr>
      <w:r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Default="009216D6" w:rsidP="007E288E">
            <w:r>
              <w:t xml:space="preserve">Ich habe viel Neues </w:t>
            </w:r>
            <w:proofErr w:type="spellStart"/>
            <w:r>
              <w:t>im</w:t>
            </w:r>
            <w:proofErr w:type="spellEnd"/>
            <w:r>
              <w:t xml:space="preserve"> Bezug auf Webdesign gelernt in diesem </w:t>
            </w:r>
            <w:proofErr w:type="spellStart"/>
            <w:r w:rsidR="007A5C73">
              <w:t>Ük</w:t>
            </w:r>
            <w:proofErr w:type="spellEnd"/>
            <w:r w:rsidR="007A5C73">
              <w:t xml:space="preserve"> und ich kann das gelernte in der Schule wie auch auf der Arbeit gut gebrauchen.</w:t>
            </w:r>
          </w:p>
          <w:p w:rsidR="007E288E" w:rsidRDefault="007E288E" w:rsidP="007E288E"/>
          <w:p w:rsidR="007E288E" w:rsidRDefault="007E288E" w:rsidP="007E288E"/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572" w:rsidRDefault="00777572" w:rsidP="00D80DC6">
      <w:r>
        <w:separator/>
      </w:r>
    </w:p>
  </w:endnote>
  <w:endnote w:type="continuationSeparator" w:id="0">
    <w:p w:rsidR="00777572" w:rsidRDefault="00777572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572" w:rsidRDefault="00777572" w:rsidP="00D80DC6">
      <w:r>
        <w:separator/>
      </w:r>
    </w:p>
  </w:footnote>
  <w:footnote w:type="continuationSeparator" w:id="0">
    <w:p w:rsidR="00777572" w:rsidRDefault="00777572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5C4"/>
    <w:multiLevelType w:val="hybridMultilevel"/>
    <w:tmpl w:val="F60A68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25A4"/>
    <w:multiLevelType w:val="hybridMultilevel"/>
    <w:tmpl w:val="75DE33B0"/>
    <w:lvl w:ilvl="0" w:tplc="6B74D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2D6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4C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E4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C4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424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C6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64A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E3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38A8"/>
    <w:multiLevelType w:val="hybridMultilevel"/>
    <w:tmpl w:val="263AEF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7F94"/>
    <w:multiLevelType w:val="hybridMultilevel"/>
    <w:tmpl w:val="54524A00"/>
    <w:lvl w:ilvl="0" w:tplc="406862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C4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2A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CD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67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683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3ED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CB5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F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10259"/>
    <w:multiLevelType w:val="hybridMultilevel"/>
    <w:tmpl w:val="772066CE"/>
    <w:lvl w:ilvl="0" w:tplc="63A8A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48B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2E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271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8B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EB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853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6AB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A3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F42D4"/>
    <w:multiLevelType w:val="hybridMultilevel"/>
    <w:tmpl w:val="F3104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80F34"/>
    <w:multiLevelType w:val="hybridMultilevel"/>
    <w:tmpl w:val="DA349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B185B"/>
    <w:multiLevelType w:val="hybridMultilevel"/>
    <w:tmpl w:val="4510F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048E7"/>
    <w:multiLevelType w:val="hybridMultilevel"/>
    <w:tmpl w:val="0EC4E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202BC"/>
    <w:multiLevelType w:val="hybridMultilevel"/>
    <w:tmpl w:val="08AE58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56CDC"/>
    <w:multiLevelType w:val="hybridMultilevel"/>
    <w:tmpl w:val="1FE27ED8"/>
    <w:lvl w:ilvl="0" w:tplc="CB202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E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2D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E4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ED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01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A0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AF0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9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21"/>
  </w:num>
  <w:num w:numId="5">
    <w:abstractNumId w:val="22"/>
  </w:num>
  <w:num w:numId="6">
    <w:abstractNumId w:val="4"/>
  </w:num>
  <w:num w:numId="7">
    <w:abstractNumId w:val="23"/>
  </w:num>
  <w:num w:numId="8">
    <w:abstractNumId w:val="3"/>
  </w:num>
  <w:num w:numId="9">
    <w:abstractNumId w:val="17"/>
  </w:num>
  <w:num w:numId="10">
    <w:abstractNumId w:val="6"/>
  </w:num>
  <w:num w:numId="11">
    <w:abstractNumId w:val="19"/>
  </w:num>
  <w:num w:numId="12">
    <w:abstractNumId w:val="10"/>
  </w:num>
  <w:num w:numId="13">
    <w:abstractNumId w:val="18"/>
  </w:num>
  <w:num w:numId="14">
    <w:abstractNumId w:val="0"/>
  </w:num>
  <w:num w:numId="15">
    <w:abstractNumId w:val="8"/>
  </w:num>
  <w:num w:numId="16">
    <w:abstractNumId w:val="14"/>
  </w:num>
  <w:num w:numId="17">
    <w:abstractNumId w:val="2"/>
  </w:num>
  <w:num w:numId="18">
    <w:abstractNumId w:val="9"/>
  </w:num>
  <w:num w:numId="19">
    <w:abstractNumId w:val="20"/>
  </w:num>
  <w:num w:numId="20">
    <w:abstractNumId w:val="7"/>
  </w:num>
  <w:num w:numId="21">
    <w:abstractNumId w:val="16"/>
  </w:num>
  <w:num w:numId="22">
    <w:abstractNumId w:val="12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F2"/>
    <w:rsid w:val="00006FA8"/>
    <w:rsid w:val="00062CE8"/>
    <w:rsid w:val="000702AD"/>
    <w:rsid w:val="00081D48"/>
    <w:rsid w:val="000A702F"/>
    <w:rsid w:val="000B2B04"/>
    <w:rsid w:val="000B2FA1"/>
    <w:rsid w:val="000D63EF"/>
    <w:rsid w:val="000E2121"/>
    <w:rsid w:val="000F2E36"/>
    <w:rsid w:val="00103715"/>
    <w:rsid w:val="0012138C"/>
    <w:rsid w:val="001602A4"/>
    <w:rsid w:val="001756C4"/>
    <w:rsid w:val="001F2491"/>
    <w:rsid w:val="00262A04"/>
    <w:rsid w:val="002812B0"/>
    <w:rsid w:val="00294FFB"/>
    <w:rsid w:val="002A5353"/>
    <w:rsid w:val="002D35BE"/>
    <w:rsid w:val="002F2DE2"/>
    <w:rsid w:val="00307835"/>
    <w:rsid w:val="00342DFD"/>
    <w:rsid w:val="003466E6"/>
    <w:rsid w:val="003D3D4F"/>
    <w:rsid w:val="00432F16"/>
    <w:rsid w:val="004358E8"/>
    <w:rsid w:val="004640E7"/>
    <w:rsid w:val="00470113"/>
    <w:rsid w:val="004760D6"/>
    <w:rsid w:val="004C50FC"/>
    <w:rsid w:val="004E4013"/>
    <w:rsid w:val="00521369"/>
    <w:rsid w:val="00523C3D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42C63"/>
    <w:rsid w:val="00663282"/>
    <w:rsid w:val="00685218"/>
    <w:rsid w:val="007426E7"/>
    <w:rsid w:val="00777572"/>
    <w:rsid w:val="00783FA5"/>
    <w:rsid w:val="007A25C2"/>
    <w:rsid w:val="007A5C73"/>
    <w:rsid w:val="007B6927"/>
    <w:rsid w:val="007E288E"/>
    <w:rsid w:val="007E6E3B"/>
    <w:rsid w:val="00801C92"/>
    <w:rsid w:val="00833145"/>
    <w:rsid w:val="00843C43"/>
    <w:rsid w:val="00872802"/>
    <w:rsid w:val="00887BB3"/>
    <w:rsid w:val="008A18EE"/>
    <w:rsid w:val="008A686F"/>
    <w:rsid w:val="008F3AC6"/>
    <w:rsid w:val="00906A8C"/>
    <w:rsid w:val="009216D6"/>
    <w:rsid w:val="00940651"/>
    <w:rsid w:val="00970863"/>
    <w:rsid w:val="009A1B2C"/>
    <w:rsid w:val="009A2FD7"/>
    <w:rsid w:val="009C1DD0"/>
    <w:rsid w:val="009D2947"/>
    <w:rsid w:val="009E6A76"/>
    <w:rsid w:val="00A04B3B"/>
    <w:rsid w:val="00A06119"/>
    <w:rsid w:val="00A25148"/>
    <w:rsid w:val="00A3394E"/>
    <w:rsid w:val="00A3793F"/>
    <w:rsid w:val="00A50494"/>
    <w:rsid w:val="00AA56A4"/>
    <w:rsid w:val="00B11B4B"/>
    <w:rsid w:val="00B31A2C"/>
    <w:rsid w:val="00B37485"/>
    <w:rsid w:val="00B37FBC"/>
    <w:rsid w:val="00B46AD1"/>
    <w:rsid w:val="00BB0EE1"/>
    <w:rsid w:val="00BC4CD0"/>
    <w:rsid w:val="00BE288A"/>
    <w:rsid w:val="00C336B2"/>
    <w:rsid w:val="00C66630"/>
    <w:rsid w:val="00C85CFB"/>
    <w:rsid w:val="00CA3356"/>
    <w:rsid w:val="00CB6B65"/>
    <w:rsid w:val="00CC0608"/>
    <w:rsid w:val="00D13329"/>
    <w:rsid w:val="00D218AF"/>
    <w:rsid w:val="00D4086C"/>
    <w:rsid w:val="00D43A2C"/>
    <w:rsid w:val="00D80DC6"/>
    <w:rsid w:val="00D83C9F"/>
    <w:rsid w:val="00DA7468"/>
    <w:rsid w:val="00DB5959"/>
    <w:rsid w:val="00E43DFD"/>
    <w:rsid w:val="00E70757"/>
    <w:rsid w:val="00EC0BD3"/>
    <w:rsid w:val="00EC39F2"/>
    <w:rsid w:val="00F07CBD"/>
    <w:rsid w:val="00F3183B"/>
    <w:rsid w:val="00F419A9"/>
    <w:rsid w:val="00F8653F"/>
    <w:rsid w:val="00FE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4038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8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39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rippp\Desktop\Neuer%20Ordner\Lernjournal_Philip.Rippstei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Lernjournal_Philip.Rippstein.dotx</Template>
  <TotalTime>0</TotalTime>
  <Pages>5</Pages>
  <Words>735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2017-09-20T11:14:00Z</dcterms:created>
  <dcterms:modified xsi:type="dcterms:W3CDTF">2017-09-20T11:14:00Z</dcterms:modified>
</cp:coreProperties>
</file>